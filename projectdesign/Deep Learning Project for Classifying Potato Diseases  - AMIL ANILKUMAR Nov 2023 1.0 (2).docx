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E15E" w14:textId="510CDE06" w:rsidR="00DD795C" w:rsidRPr="008B5628" w:rsidRDefault="005842A4" w:rsidP="00243BC7">
      <w:pPr>
        <w:rPr>
          <w:rFonts w:ascii="Calibri" w:hAnsi="Calibri" w:cs="Calibri"/>
          <w:sz w:val="28"/>
          <w:szCs w:val="28"/>
        </w:rPr>
      </w:pPr>
      <w:r w:rsidRPr="008B5628">
        <w:rPr>
          <w:rFonts w:ascii="Calibri" w:hAnsi="Calibri" w:cs="Calibri"/>
          <w:sz w:val="28"/>
          <w:szCs w:val="28"/>
        </w:rPr>
        <w:t xml:space="preserve">1. </w:t>
      </w:r>
      <w:r w:rsidR="00243BC7" w:rsidRPr="008B5628">
        <w:rPr>
          <w:rFonts w:ascii="Calibri" w:hAnsi="Calibri" w:cs="Calibri"/>
          <w:sz w:val="28"/>
          <w:szCs w:val="28"/>
        </w:rPr>
        <w:t xml:space="preserve">INTRODUCTION </w:t>
      </w:r>
    </w:p>
    <w:p w14:paraId="499CFEC2" w14:textId="77777777" w:rsidR="009D12BD" w:rsidRPr="008B5628" w:rsidRDefault="005842A4" w:rsidP="009D12BD">
      <w:pPr>
        <w:rPr>
          <w:rFonts w:ascii="Calibri" w:hAnsi="Calibri" w:cs="Calibri"/>
          <w:sz w:val="24"/>
          <w:szCs w:val="24"/>
        </w:rPr>
      </w:pPr>
      <w:r w:rsidRPr="008B5628">
        <w:rPr>
          <w:rFonts w:ascii="Calibri" w:hAnsi="Calibri" w:cs="Calibri"/>
          <w:sz w:val="24"/>
          <w:szCs w:val="24"/>
        </w:rPr>
        <w:t xml:space="preserve">1.1 </w:t>
      </w:r>
      <w:r w:rsidR="00243BC7" w:rsidRPr="008B5628">
        <w:rPr>
          <w:rFonts w:ascii="Calibri" w:hAnsi="Calibri" w:cs="Calibri"/>
          <w:sz w:val="24"/>
          <w:szCs w:val="24"/>
        </w:rPr>
        <w:t xml:space="preserve">Project Overview </w:t>
      </w:r>
    </w:p>
    <w:p w14:paraId="16EDD053" w14:textId="244F7FCD" w:rsidR="00DD795C" w:rsidRPr="008B5628" w:rsidRDefault="00243BC7" w:rsidP="00243BC7">
      <w:pPr>
        <w:rPr>
          <w:rFonts w:ascii="Calibri" w:hAnsi="Calibri" w:cs="Calibri"/>
          <w:sz w:val="22"/>
          <w:szCs w:val="22"/>
        </w:rPr>
      </w:pPr>
      <w:r w:rsidRPr="008B5628">
        <w:rPr>
          <w:rFonts w:ascii="Calibri" w:hAnsi="Calibri" w:cs="Calibri"/>
          <w:sz w:val="22"/>
          <w:szCs w:val="22"/>
        </w:rPr>
        <w:t xml:space="preserve">1.2 Purpose </w:t>
      </w:r>
    </w:p>
    <w:p w14:paraId="56B86B0C" w14:textId="77777777" w:rsidR="009D12BD" w:rsidRPr="008B5628" w:rsidRDefault="009D12BD" w:rsidP="00243BC7">
      <w:pPr>
        <w:rPr>
          <w:rFonts w:ascii="Calibri" w:hAnsi="Calibri" w:cs="Calibri"/>
          <w:sz w:val="22"/>
          <w:szCs w:val="22"/>
        </w:rPr>
      </w:pPr>
    </w:p>
    <w:p w14:paraId="03F17060" w14:textId="77777777" w:rsidR="00E1052C" w:rsidRDefault="00E1052C" w:rsidP="00243BC7">
      <w:pPr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625D42E" w14:textId="77777777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55B031AB" w14:textId="7297A85A" w:rsidR="00DD795C" w:rsidRPr="00AC5A29" w:rsidRDefault="001738B5" w:rsidP="00243BC7">
      <w:pPr>
        <w:rPr>
          <w:rFonts w:ascii="Calibri" w:hAnsi="Calibri" w:cs="Calibri"/>
          <w:sz w:val="28"/>
          <w:szCs w:val="28"/>
        </w:rPr>
      </w:pPr>
      <w:r w:rsidRPr="00AC5A29">
        <w:rPr>
          <w:rFonts w:ascii="Calibri" w:hAnsi="Calibri" w:cs="Calibri"/>
          <w:sz w:val="28"/>
          <w:szCs w:val="28"/>
        </w:rPr>
        <w:t>3</w:t>
      </w:r>
      <w:r w:rsidR="00243BC7" w:rsidRPr="00AC5A29">
        <w:rPr>
          <w:rFonts w:ascii="Calibri" w:hAnsi="Calibri" w:cs="Calibri"/>
          <w:sz w:val="28"/>
          <w:szCs w:val="28"/>
        </w:rPr>
        <w:t xml:space="preserve">. REQUIREMENT ANALYSIS </w:t>
      </w:r>
    </w:p>
    <w:p w14:paraId="1CB2CE5B" w14:textId="3E0B6D91" w:rsidR="00DD795C" w:rsidRPr="00AC5A29" w:rsidRDefault="005B7FEF" w:rsidP="00243BC7">
      <w:pPr>
        <w:rPr>
          <w:rFonts w:ascii="Calibri" w:hAnsi="Calibri" w:cs="Calibri"/>
          <w:sz w:val="24"/>
          <w:szCs w:val="24"/>
        </w:rPr>
      </w:pPr>
      <w:r w:rsidRPr="00AC5A29">
        <w:rPr>
          <w:rFonts w:ascii="Calibri" w:hAnsi="Calibri" w:cs="Calibri"/>
          <w:sz w:val="24"/>
          <w:szCs w:val="24"/>
        </w:rPr>
        <w:t>3</w:t>
      </w:r>
      <w:r w:rsidR="00243BC7" w:rsidRPr="00AC5A29">
        <w:rPr>
          <w:rFonts w:ascii="Calibri" w:hAnsi="Calibri" w:cs="Calibri"/>
          <w:sz w:val="24"/>
          <w:szCs w:val="24"/>
        </w:rPr>
        <w:t xml:space="preserve">.1 Functional requirement </w:t>
      </w:r>
    </w:p>
    <w:p w14:paraId="1A23E79B" w14:textId="11AF976A" w:rsidR="00DD795C" w:rsidRPr="008B5628" w:rsidRDefault="005B7FEF" w:rsidP="00243BC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="00243BC7" w:rsidRPr="008B5628">
        <w:rPr>
          <w:rFonts w:ascii="Calibri" w:hAnsi="Calibri" w:cs="Calibri"/>
          <w:sz w:val="22"/>
          <w:szCs w:val="22"/>
        </w:rPr>
        <w:t xml:space="preserve">.2 Non-Functional requirements </w:t>
      </w:r>
    </w:p>
    <w:p w14:paraId="2FF8A7F9" w14:textId="77777777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5DD930AD" w14:textId="56FD4C47" w:rsidR="00DD795C" w:rsidRPr="00AC5A29" w:rsidRDefault="00A120B4" w:rsidP="00243BC7">
      <w:pPr>
        <w:rPr>
          <w:rFonts w:ascii="Calibri" w:hAnsi="Calibri" w:cs="Calibri"/>
          <w:sz w:val="28"/>
          <w:szCs w:val="28"/>
        </w:rPr>
      </w:pPr>
      <w:r w:rsidRPr="00AC5A29">
        <w:rPr>
          <w:rFonts w:ascii="Calibri" w:hAnsi="Calibri" w:cs="Calibri"/>
          <w:sz w:val="28"/>
          <w:szCs w:val="28"/>
        </w:rPr>
        <w:t>4</w:t>
      </w:r>
      <w:r w:rsidR="008E6674" w:rsidRPr="00AC5A29">
        <w:rPr>
          <w:rFonts w:ascii="Calibri" w:hAnsi="Calibri" w:cs="Calibri"/>
          <w:sz w:val="28"/>
          <w:szCs w:val="28"/>
        </w:rPr>
        <w:t xml:space="preserve">. PROJECT </w:t>
      </w:r>
      <w:r w:rsidR="00627E8A" w:rsidRPr="00AC5A29">
        <w:rPr>
          <w:rFonts w:ascii="Calibri" w:hAnsi="Calibri" w:cs="Calibri"/>
          <w:sz w:val="28"/>
          <w:szCs w:val="28"/>
        </w:rPr>
        <w:t xml:space="preserve">CONFIGURATION </w:t>
      </w:r>
      <w:r w:rsidR="008E6674" w:rsidRPr="00AC5A29">
        <w:rPr>
          <w:rFonts w:ascii="Calibri" w:hAnsi="Calibri" w:cs="Calibri"/>
          <w:sz w:val="28"/>
          <w:szCs w:val="28"/>
        </w:rPr>
        <w:t>STRUCTURE</w:t>
      </w:r>
    </w:p>
    <w:p w14:paraId="28A058A2" w14:textId="74316BFE" w:rsidR="008E6674" w:rsidRDefault="008E6674" w:rsidP="00243BC7">
      <w:pPr>
        <w:rPr>
          <w:rFonts w:ascii="Arial" w:hAnsi="Arial" w:cs="Arial"/>
        </w:rPr>
      </w:pPr>
    </w:p>
    <w:p w14:paraId="21FE44F5" w14:textId="77777777" w:rsidR="00663162" w:rsidRDefault="00663162" w:rsidP="00243BC7">
      <w:pPr>
        <w:rPr>
          <w:rFonts w:ascii="Arial" w:hAnsi="Arial" w:cs="Arial"/>
        </w:rPr>
      </w:pPr>
    </w:p>
    <w:p w14:paraId="7A9FB892" w14:textId="77777777" w:rsidR="00663162" w:rsidRDefault="00663162" w:rsidP="00243BC7">
      <w:pPr>
        <w:rPr>
          <w:rFonts w:ascii="Arial" w:hAnsi="Arial" w:cs="Arial"/>
        </w:rPr>
      </w:pPr>
    </w:p>
    <w:p w14:paraId="1E2DD3DC" w14:textId="77777777" w:rsidR="00663162" w:rsidRDefault="00663162" w:rsidP="00243BC7">
      <w:pPr>
        <w:rPr>
          <w:rFonts w:ascii="Arial" w:hAnsi="Arial" w:cs="Arial"/>
        </w:rPr>
      </w:pPr>
    </w:p>
    <w:p w14:paraId="37AB6FA6" w14:textId="77777777" w:rsidR="00663162" w:rsidRDefault="00663162" w:rsidP="00243BC7">
      <w:pPr>
        <w:rPr>
          <w:rFonts w:ascii="Arial" w:hAnsi="Arial" w:cs="Arial"/>
        </w:rPr>
      </w:pPr>
    </w:p>
    <w:p w14:paraId="7483E4C0" w14:textId="6EC9025E" w:rsidR="00A120B4" w:rsidRPr="00AC5A29" w:rsidRDefault="00A120B4" w:rsidP="00A120B4">
      <w:pPr>
        <w:rPr>
          <w:rFonts w:ascii="Calibri" w:hAnsi="Calibri" w:cs="Calibri"/>
          <w:sz w:val="28"/>
          <w:szCs w:val="28"/>
        </w:rPr>
      </w:pPr>
      <w:r w:rsidRPr="00AC5A29">
        <w:rPr>
          <w:rFonts w:ascii="Calibri" w:hAnsi="Calibri" w:cs="Calibri"/>
          <w:sz w:val="28"/>
          <w:szCs w:val="28"/>
        </w:rPr>
        <w:t xml:space="preserve">5. SOLUTION DESIGN </w:t>
      </w:r>
    </w:p>
    <w:p w14:paraId="02EB8161" w14:textId="14A1987E" w:rsidR="00A120B4" w:rsidRPr="00AC5A29" w:rsidRDefault="00A120B4" w:rsidP="00A120B4">
      <w:pPr>
        <w:rPr>
          <w:rFonts w:ascii="Calibri" w:hAnsi="Calibri" w:cs="Calibri"/>
          <w:sz w:val="24"/>
          <w:szCs w:val="24"/>
        </w:rPr>
      </w:pPr>
      <w:r w:rsidRPr="00AC5A29">
        <w:rPr>
          <w:rFonts w:ascii="Calibri" w:hAnsi="Calibri" w:cs="Calibri"/>
          <w:sz w:val="24"/>
          <w:szCs w:val="24"/>
        </w:rPr>
        <w:t>5.1. Technical Architecture</w:t>
      </w:r>
    </w:p>
    <w:p w14:paraId="7DCE75A3" w14:textId="42D72E1C" w:rsidR="00A120B4" w:rsidRDefault="00A120B4" w:rsidP="00243BC7">
      <w:pPr>
        <w:rPr>
          <w:rFonts w:ascii="Arial" w:hAnsi="Arial" w:cs="Arial"/>
        </w:rPr>
      </w:pPr>
    </w:p>
    <w:p w14:paraId="2646F59B" w14:textId="77777777" w:rsidR="00DB2472" w:rsidRDefault="00DB2472" w:rsidP="00243BC7">
      <w:pPr>
        <w:rPr>
          <w:rFonts w:ascii="Calibri" w:hAnsi="Calibri" w:cs="Calibri"/>
          <w:sz w:val="22"/>
          <w:szCs w:val="22"/>
        </w:rPr>
      </w:pPr>
    </w:p>
    <w:p w14:paraId="6AA39627" w14:textId="77777777" w:rsidR="00DB2472" w:rsidRDefault="00DB2472" w:rsidP="00243BC7">
      <w:pPr>
        <w:rPr>
          <w:rFonts w:ascii="Calibri" w:hAnsi="Calibri" w:cs="Calibri"/>
          <w:sz w:val="22"/>
          <w:szCs w:val="22"/>
        </w:rPr>
      </w:pPr>
    </w:p>
    <w:p w14:paraId="6BCC8778" w14:textId="254FF0AA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6929664A" w14:textId="66B2EC9C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3D1BA770" w14:textId="3B42E2F4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35F988A3" w14:textId="77777777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4832C0FA" w14:textId="253ED8BD" w:rsidR="00DD795C" w:rsidRDefault="00F25E20" w:rsidP="00243BC7">
      <w:pPr>
        <w:rPr>
          <w:rFonts w:ascii="Calibri" w:hAnsi="Calibri" w:cs="Calibri"/>
          <w:sz w:val="28"/>
          <w:szCs w:val="28"/>
        </w:rPr>
      </w:pPr>
      <w:r w:rsidRPr="00814488">
        <w:rPr>
          <w:rFonts w:ascii="Calibri" w:hAnsi="Calibri" w:cs="Calibri"/>
          <w:sz w:val="28"/>
          <w:szCs w:val="28"/>
        </w:rPr>
        <w:t>8</w:t>
      </w:r>
      <w:r w:rsidR="00243BC7" w:rsidRPr="00814488">
        <w:rPr>
          <w:rFonts w:ascii="Calibri" w:hAnsi="Calibri" w:cs="Calibri"/>
          <w:sz w:val="28"/>
          <w:szCs w:val="28"/>
        </w:rPr>
        <w:t xml:space="preserve">. RESULTS </w:t>
      </w:r>
    </w:p>
    <w:p w14:paraId="594B1312" w14:textId="77777777" w:rsidR="00DD795C" w:rsidRPr="008B5628" w:rsidRDefault="00DD795C" w:rsidP="00243BC7">
      <w:pPr>
        <w:rPr>
          <w:rFonts w:ascii="Calibri" w:hAnsi="Calibri" w:cs="Calibri"/>
          <w:sz w:val="22"/>
          <w:szCs w:val="22"/>
        </w:rPr>
      </w:pPr>
    </w:p>
    <w:p w14:paraId="3AB465BA" w14:textId="77777777" w:rsidR="00285872" w:rsidRDefault="00285872" w:rsidP="00243BC7"/>
    <w:p w14:paraId="06CA883C" w14:textId="2AD4DFD5" w:rsidR="00DD795C" w:rsidRPr="003763DD" w:rsidRDefault="00243BC7" w:rsidP="00243BC7">
      <w:pPr>
        <w:rPr>
          <w:rFonts w:ascii="Calibri" w:hAnsi="Calibri" w:cs="Calibri"/>
          <w:sz w:val="28"/>
          <w:szCs w:val="28"/>
        </w:rPr>
      </w:pPr>
      <w:r w:rsidRPr="003763DD">
        <w:rPr>
          <w:rFonts w:ascii="Calibri" w:hAnsi="Calibri" w:cs="Calibri"/>
          <w:sz w:val="28"/>
          <w:szCs w:val="28"/>
        </w:rPr>
        <w:t>1</w:t>
      </w:r>
      <w:r w:rsidR="00247D69" w:rsidRPr="003763DD">
        <w:rPr>
          <w:rFonts w:ascii="Calibri" w:hAnsi="Calibri" w:cs="Calibri"/>
          <w:sz w:val="28"/>
          <w:szCs w:val="28"/>
        </w:rPr>
        <w:t>0</w:t>
      </w:r>
      <w:r w:rsidRPr="003763DD">
        <w:rPr>
          <w:rFonts w:ascii="Calibri" w:hAnsi="Calibri" w:cs="Calibri"/>
          <w:sz w:val="28"/>
          <w:szCs w:val="28"/>
        </w:rPr>
        <w:t xml:space="preserve">. FUTURE SCOPE </w:t>
      </w:r>
    </w:p>
    <w:p w14:paraId="50DF3CF3" w14:textId="6B79DBCF" w:rsidR="00DD795C" w:rsidRPr="00A46FCD" w:rsidRDefault="00DD795C" w:rsidP="00243BC7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sectPr w:rsidR="00DD795C" w:rsidRPr="00A46FCD" w:rsidSect="001951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8B5C" w14:textId="77777777" w:rsidR="007F6D2A" w:rsidRDefault="007F6D2A" w:rsidP="00793CBE">
      <w:r>
        <w:separator/>
      </w:r>
    </w:p>
  </w:endnote>
  <w:endnote w:type="continuationSeparator" w:id="0">
    <w:p w14:paraId="2B7B223E" w14:textId="77777777" w:rsidR="007F6D2A" w:rsidRDefault="007F6D2A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F450" w14:textId="77777777" w:rsidR="00606CD6" w:rsidRDefault="00606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3E6F" w14:textId="736D1F75" w:rsidR="00BD7DB3" w:rsidRDefault="00BD7D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80C9022" wp14:editId="55024AB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01D70" id="Freeform 13" o:spid="_x0000_s1026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AFF4" w14:textId="77777777" w:rsidR="00606CD6" w:rsidRDefault="00606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7607" w14:textId="77777777" w:rsidR="007F6D2A" w:rsidRDefault="007F6D2A" w:rsidP="00793CBE">
      <w:r>
        <w:separator/>
      </w:r>
    </w:p>
  </w:footnote>
  <w:footnote w:type="continuationSeparator" w:id="0">
    <w:p w14:paraId="0395433F" w14:textId="77777777" w:rsidR="007F6D2A" w:rsidRDefault="007F6D2A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81F2" w14:textId="77777777" w:rsidR="00606CD6" w:rsidRDefault="00606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4300" w14:textId="75E5ACBD" w:rsidR="00BD7DB3" w:rsidRDefault="00820C38">
    <w:pPr>
      <w:pStyle w:val="Header"/>
    </w:pPr>
    <w:r>
      <w:rPr>
        <w:noProof/>
      </w:rPr>
      <w:drawing>
        <wp:anchor distT="0" distB="0" distL="114300" distR="114300" simplePos="0" relativeHeight="251657214" behindDoc="0" locked="0" layoutInCell="1" allowOverlap="1" wp14:anchorId="22404F03" wp14:editId="5ADF4AE4">
          <wp:simplePos x="0" y="0"/>
          <wp:positionH relativeFrom="column">
            <wp:posOffset>-673100</wp:posOffset>
          </wp:positionH>
          <wp:positionV relativeFrom="paragraph">
            <wp:posOffset>-450850</wp:posOffset>
          </wp:positionV>
          <wp:extent cx="7740650" cy="120015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1200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4D10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47CB9A9F" wp14:editId="0720D7C8">
              <wp:simplePos x="0" y="0"/>
              <wp:positionH relativeFrom="page">
                <wp:align>right</wp:align>
              </wp:positionH>
              <wp:positionV relativeFrom="paragraph">
                <wp:posOffset>-450850</wp:posOffset>
              </wp:positionV>
              <wp:extent cx="7772400" cy="908050"/>
              <wp:effectExtent l="0" t="0" r="0" b="635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9080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862958" w14:textId="2200F255" w:rsidR="00323E9C" w:rsidRPr="00824D10" w:rsidRDefault="00606CD6" w:rsidP="00606CD6">
                          <w:pPr>
                            <w:pStyle w:val="BodyText"/>
                            <w:kinsoku w:val="0"/>
                            <w:overflowPunct w:val="0"/>
                            <w:spacing w:before="92"/>
                            <w:ind w:left="0"/>
                            <w:rPr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INTERNSHIP SUMMARY</w:t>
                          </w:r>
                        </w:p>
                        <w:p w14:paraId="1B08C3E6" w14:textId="1516399C" w:rsidR="00323E9C" w:rsidRPr="00323E9C" w:rsidRDefault="00824D10" w:rsidP="00820C38">
                          <w:pPr>
                            <w:pStyle w:val="BodyText"/>
                            <w:kinsoku w:val="0"/>
                            <w:overflowPunct w:val="0"/>
                            <w:spacing w:before="92"/>
                            <w:ind w:left="180"/>
                            <w:jc w:val="right"/>
                            <w:rPr>
                              <w:b/>
                              <w:bCs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24"/>
                            </w:rPr>
                            <w:t xml:space="preserve">Amil Anilkumar </w:t>
                          </w:r>
                          <w:r w:rsidR="00820C38">
                            <w:rPr>
                              <w:b/>
                              <w:bCs/>
                              <w:color w:val="FFFFFF"/>
                              <w:sz w:val="24"/>
                            </w:rPr>
                            <w:t xml:space="preserve"> </w:t>
                          </w:r>
                          <w:r w:rsidR="00323E9C" w:rsidRPr="00820C38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4"/>
                            </w:rPr>
                            <w:t>Email: Amilanilkumar110@gmail.com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B9A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0.8pt;margin-top:-35.5pt;width:612pt;height:71.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" fillcolor="#002744 [3215]" stroked="f">
              <v:textbox inset="0,0,0,0">
                <w:txbxContent>
                  <w:p w14:paraId="3C862958" w14:textId="2200F255" w:rsidR="00323E9C" w:rsidRPr="00824D10" w:rsidRDefault="00606CD6" w:rsidP="00606CD6">
                    <w:pPr>
                      <w:pStyle w:val="BodyText"/>
                      <w:kinsoku w:val="0"/>
                      <w:overflowPunct w:val="0"/>
                      <w:spacing w:before="92"/>
                      <w:ind w:left="0"/>
                      <w:rPr>
                        <w:b/>
                        <w:bCs/>
                        <w:color w:val="FFFFFF"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color w:val="FFFFFF"/>
                        <w:sz w:val="48"/>
                        <w:szCs w:val="48"/>
                      </w:rPr>
                      <w:t>INTERNSHIP SUMMARY</w:t>
                    </w:r>
                  </w:p>
                  <w:p w14:paraId="1B08C3E6" w14:textId="1516399C" w:rsidR="00323E9C" w:rsidRPr="00323E9C" w:rsidRDefault="00824D10" w:rsidP="00820C38">
                    <w:pPr>
                      <w:pStyle w:val="BodyText"/>
                      <w:kinsoku w:val="0"/>
                      <w:overflowPunct w:val="0"/>
                      <w:spacing w:before="92"/>
                      <w:ind w:left="180"/>
                      <w:jc w:val="right"/>
                      <w:rPr>
                        <w:b/>
                        <w:bCs/>
                        <w:color w:val="FFFFFF"/>
                        <w:sz w:val="24"/>
                      </w:rPr>
                    </w:pPr>
                    <w:r>
                      <w:rPr>
                        <w:b/>
                        <w:bCs/>
                        <w:color w:val="FFFFFF"/>
                        <w:sz w:val="24"/>
                      </w:rPr>
                      <w:t xml:space="preserve">Amil Anilkumar </w:t>
                    </w:r>
                    <w:r w:rsidR="00820C38">
                      <w:rPr>
                        <w:b/>
                        <w:bCs/>
                        <w:color w:val="FFFFFF"/>
                        <w:sz w:val="24"/>
                      </w:rPr>
                      <w:t xml:space="preserve"> </w:t>
                    </w:r>
                    <w:r w:rsidR="00323E9C" w:rsidRPr="00820C38">
                      <w:rPr>
                        <w:b/>
                        <w:bCs/>
                        <w:i/>
                        <w:iCs/>
                        <w:color w:val="FFFFFF"/>
                        <w:sz w:val="24"/>
                      </w:rPr>
                      <w:t>Email: Amilanilkumar110@gmail.com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F245" w14:textId="77777777" w:rsidR="00606CD6" w:rsidRDefault="00606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5202"/>
    <w:multiLevelType w:val="hybridMultilevel"/>
    <w:tmpl w:val="B5CE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5433C"/>
    <w:multiLevelType w:val="hybridMultilevel"/>
    <w:tmpl w:val="4CEE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51C1C"/>
    <w:multiLevelType w:val="hybridMultilevel"/>
    <w:tmpl w:val="4CF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829FC"/>
    <w:multiLevelType w:val="hybridMultilevel"/>
    <w:tmpl w:val="E4448CCC"/>
    <w:lvl w:ilvl="0" w:tplc="E9CCD5FC">
      <w:start w:val="5"/>
      <w:numFmt w:val="bullet"/>
      <w:lvlText w:val="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50941">
    <w:abstractNumId w:val="0"/>
  </w:num>
  <w:num w:numId="2" w16cid:durableId="1865509815">
    <w:abstractNumId w:val="1"/>
  </w:num>
  <w:num w:numId="3" w16cid:durableId="632949995">
    <w:abstractNumId w:val="6"/>
  </w:num>
  <w:num w:numId="4" w16cid:durableId="1662345154">
    <w:abstractNumId w:val="3"/>
  </w:num>
  <w:num w:numId="5" w16cid:durableId="2018119628">
    <w:abstractNumId w:val="1"/>
  </w:num>
  <w:num w:numId="6" w16cid:durableId="1044986382">
    <w:abstractNumId w:val="4"/>
  </w:num>
  <w:num w:numId="7" w16cid:durableId="1700082082">
    <w:abstractNumId w:val="2"/>
  </w:num>
  <w:num w:numId="8" w16cid:durableId="135027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D"/>
    <w:rsid w:val="00051EB4"/>
    <w:rsid w:val="00074525"/>
    <w:rsid w:val="000B4979"/>
    <w:rsid w:val="000C36D1"/>
    <w:rsid w:val="0010456D"/>
    <w:rsid w:val="0010626F"/>
    <w:rsid w:val="0011739C"/>
    <w:rsid w:val="00151F67"/>
    <w:rsid w:val="001563B5"/>
    <w:rsid w:val="001738B5"/>
    <w:rsid w:val="001741A0"/>
    <w:rsid w:val="001951A8"/>
    <w:rsid w:val="00210A46"/>
    <w:rsid w:val="002132AB"/>
    <w:rsid w:val="00243BC7"/>
    <w:rsid w:val="00247D69"/>
    <w:rsid w:val="002655A1"/>
    <w:rsid w:val="00283E08"/>
    <w:rsid w:val="00285872"/>
    <w:rsid w:val="00295C97"/>
    <w:rsid w:val="002A17F8"/>
    <w:rsid w:val="002A6ED6"/>
    <w:rsid w:val="002B164D"/>
    <w:rsid w:val="002C52DE"/>
    <w:rsid w:val="002D483A"/>
    <w:rsid w:val="002F5905"/>
    <w:rsid w:val="00302B87"/>
    <w:rsid w:val="00323E9C"/>
    <w:rsid w:val="0033400F"/>
    <w:rsid w:val="003740A3"/>
    <w:rsid w:val="003763DD"/>
    <w:rsid w:val="003D21FC"/>
    <w:rsid w:val="0040762F"/>
    <w:rsid w:val="00415A4A"/>
    <w:rsid w:val="00470497"/>
    <w:rsid w:val="004C3914"/>
    <w:rsid w:val="004F105F"/>
    <w:rsid w:val="005708F6"/>
    <w:rsid w:val="00570A32"/>
    <w:rsid w:val="005842A4"/>
    <w:rsid w:val="005B7FEF"/>
    <w:rsid w:val="005D3E45"/>
    <w:rsid w:val="005E33FD"/>
    <w:rsid w:val="005E774F"/>
    <w:rsid w:val="00602D68"/>
    <w:rsid w:val="00606CD6"/>
    <w:rsid w:val="006238B8"/>
    <w:rsid w:val="00627E8A"/>
    <w:rsid w:val="00651E5D"/>
    <w:rsid w:val="00663162"/>
    <w:rsid w:val="00682F88"/>
    <w:rsid w:val="006D2DC8"/>
    <w:rsid w:val="0070523F"/>
    <w:rsid w:val="00717CD2"/>
    <w:rsid w:val="00721236"/>
    <w:rsid w:val="00774289"/>
    <w:rsid w:val="007805AE"/>
    <w:rsid w:val="00793CBE"/>
    <w:rsid w:val="007A208A"/>
    <w:rsid w:val="007B7291"/>
    <w:rsid w:val="007D2A62"/>
    <w:rsid w:val="007E5A87"/>
    <w:rsid w:val="007F6D2A"/>
    <w:rsid w:val="00814488"/>
    <w:rsid w:val="00820C38"/>
    <w:rsid w:val="00824D10"/>
    <w:rsid w:val="0087224F"/>
    <w:rsid w:val="0087298D"/>
    <w:rsid w:val="008B5628"/>
    <w:rsid w:val="008C4FFA"/>
    <w:rsid w:val="008D20E7"/>
    <w:rsid w:val="008D2107"/>
    <w:rsid w:val="008D567D"/>
    <w:rsid w:val="008D762B"/>
    <w:rsid w:val="008E6674"/>
    <w:rsid w:val="0093467F"/>
    <w:rsid w:val="009360EC"/>
    <w:rsid w:val="00937DAE"/>
    <w:rsid w:val="00956B5D"/>
    <w:rsid w:val="0096784B"/>
    <w:rsid w:val="009833FE"/>
    <w:rsid w:val="009A70C3"/>
    <w:rsid w:val="009D12BD"/>
    <w:rsid w:val="00A120B4"/>
    <w:rsid w:val="00A40A4C"/>
    <w:rsid w:val="00A4494B"/>
    <w:rsid w:val="00A46FCD"/>
    <w:rsid w:val="00A76DF6"/>
    <w:rsid w:val="00A94F6D"/>
    <w:rsid w:val="00AC5A29"/>
    <w:rsid w:val="00AE3014"/>
    <w:rsid w:val="00B50479"/>
    <w:rsid w:val="00B507D3"/>
    <w:rsid w:val="00B772A6"/>
    <w:rsid w:val="00BD7DB3"/>
    <w:rsid w:val="00C21204"/>
    <w:rsid w:val="00C45453"/>
    <w:rsid w:val="00C616A2"/>
    <w:rsid w:val="00C9733D"/>
    <w:rsid w:val="00CC66E1"/>
    <w:rsid w:val="00D41CBD"/>
    <w:rsid w:val="00D76F54"/>
    <w:rsid w:val="00DB2472"/>
    <w:rsid w:val="00DD74D2"/>
    <w:rsid w:val="00DD795C"/>
    <w:rsid w:val="00E1052C"/>
    <w:rsid w:val="00EA79EB"/>
    <w:rsid w:val="00EB144F"/>
    <w:rsid w:val="00EE3ADC"/>
    <w:rsid w:val="00EF3B44"/>
    <w:rsid w:val="00F25E20"/>
    <w:rsid w:val="00F46819"/>
    <w:rsid w:val="00F620EA"/>
    <w:rsid w:val="00F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703B3"/>
  <w14:defaultImageDpi w14:val="32767"/>
  <w15:chartTrackingRefBased/>
  <w15:docId w15:val="{2B84A933-427E-43ED-8AC6-FE79C916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20C38"/>
  </w:style>
  <w:style w:type="paragraph" w:styleId="Heading1">
    <w:name w:val="heading 1"/>
    <w:basedOn w:val="Normal"/>
    <w:next w:val="Normal"/>
    <w:link w:val="Heading1Char"/>
    <w:uiPriority w:val="9"/>
    <w:qFormat/>
    <w:rsid w:val="00820C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C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274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274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274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274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274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38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3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4FFA"/>
    <w:pPr>
      <w:ind w:left="720"/>
      <w:contextualSpacing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20C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38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customStyle="1" w:styleId="Dates">
    <w:name w:val="Dates"/>
    <w:basedOn w:val="Normal"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rsid w:val="00AE3014"/>
    <w:rPr>
      <w:b/>
    </w:rPr>
  </w:style>
  <w:style w:type="character" w:styleId="Strong">
    <w:name w:val="Strong"/>
    <w:basedOn w:val="DefaultParagraphFont"/>
    <w:uiPriority w:val="22"/>
    <w:qFormat/>
    <w:rsid w:val="00820C38"/>
    <w:rPr>
      <w:b/>
      <w:bCs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rsid w:val="008C4FFA"/>
    <w:pPr>
      <w:kinsoku w:val="0"/>
      <w:overflowPunct w:val="0"/>
      <w:spacing w:before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C38"/>
    <w:rPr>
      <w:rFonts w:asciiTheme="majorHAnsi" w:eastAsiaTheme="majorEastAsia" w:hAnsiTheme="majorHAnsi" w:cstheme="majorBidi"/>
      <w:color w:val="00274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3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38"/>
    <w:rPr>
      <w:rFonts w:asciiTheme="majorHAnsi" w:eastAsiaTheme="majorEastAsia" w:hAnsiTheme="majorHAnsi" w:cstheme="majorBidi"/>
      <w:color w:val="00274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38"/>
    <w:rPr>
      <w:rFonts w:asciiTheme="majorHAnsi" w:eastAsiaTheme="majorEastAsia" w:hAnsiTheme="majorHAnsi" w:cstheme="majorBidi"/>
      <w:i/>
      <w:iCs/>
      <w:color w:val="00274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38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38"/>
    <w:rPr>
      <w:rFonts w:asciiTheme="majorHAnsi" w:eastAsiaTheme="majorEastAsia" w:hAnsiTheme="majorHAnsi" w:cstheme="majorBidi"/>
      <w:b/>
      <w:bCs/>
      <w:color w:val="00274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38"/>
    <w:rPr>
      <w:rFonts w:asciiTheme="majorHAnsi" w:eastAsiaTheme="majorEastAsia" w:hAnsiTheme="majorHAnsi" w:cstheme="majorBidi"/>
      <w:b/>
      <w:bCs/>
      <w:i/>
      <w:iCs/>
      <w:color w:val="00274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C3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C38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0C38"/>
    <w:rPr>
      <w:i/>
      <w:iCs/>
    </w:rPr>
  </w:style>
  <w:style w:type="paragraph" w:styleId="NoSpacing">
    <w:name w:val="No Spacing"/>
    <w:uiPriority w:val="1"/>
    <w:qFormat/>
    <w:rsid w:val="00820C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0C3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C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38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38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0C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0C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0C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0C3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C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C3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7E5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kumarpn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2E34AE-1782-4376-B2CF-BBC5B536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resume.dotx</Template>
  <TotalTime>116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 N</dc:creator>
  <cp:keywords/>
  <dc:description/>
  <cp:lastModifiedBy>amil1 86anilkumar</cp:lastModifiedBy>
  <cp:revision>3</cp:revision>
  <dcterms:created xsi:type="dcterms:W3CDTF">2023-11-08T18:23:00Z</dcterms:created>
  <dcterms:modified xsi:type="dcterms:W3CDTF">2023-11-17T09:43:00Z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2023-08-10T12:25:33Z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61e33f2c-fcc3-4eaf-b9ae-95547ec9c778</vt:lpwstr>
  </property>
  <property fmtid="{D5CDD505-2E9C-101B-9397-08002B2CF9AE}" pid="9" name="MSIP_Label_a0819fa7-4367-4500-ba88-dd630d977609_ContentBits">
    <vt:lpwstr>0</vt:lpwstr>
  </property>
</Properties>
</file>